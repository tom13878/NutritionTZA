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60" w:rsidRPr="00A15B64" w:rsidRDefault="00296560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>. tab hh_k08_2 hh_k08_3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                      |                                     Number of days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     Item description |         0          1          2          3          4          5          6          7 |     Total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>----------------------+----------------------------------------------------------------------------------------+----------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Cereals, Grains and.. |       236         48         77         96        142        130        125      3,067 |     3,921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             Fats/Oil |       714         88        159        202        199        104         70      2,385 |     3,921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               Fruits |     1,768        387        398        323        211        135         54        645 |     3,921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Meat, Fish and Anim.. |       676        524        652        502        468        288        166        644 |     3,921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   Milk/Milk Products |     2,636        222        221        119         79         44         43        557 |     3,921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      Nuts and Pulses |       730        435        715        582        455        216        124        664 |     3,921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Roots, Tubers, and .. |     1,090        436        576        440        278        205        104        792 |     3,921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    Spices/Condiments |       258         18         12         28         32         25         45      3,503 |     3,921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Sugar/Sugar Product.. |       847         85        106        102        104         67         68      2,542 |     3,921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           Vegetables |       268         84        153        212        229        199        159      2,616 |     3,920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>----------------------+----------------------------------------------------------------------------------------+----------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                Total |     9,223      2,327      3,069      2,606      2,197      1,413        958     17,415 |    39,209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                      | Number of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                      |    days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     Item description |         9 |     Total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>----------------------+-----------+----------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Cereals, Grains and.. |         0 |     3,921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             Fats/Oil |         0 |     3,921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               Fruits |         0 |     3,921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Meat, Fish and Anim.. |         1 |     3,921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   Milk/Milk Products |         0 |     3,921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      Nuts and Pulses |         0 |     3,921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Roots, Tubers, and .. |         0 |     3,921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    Spices/Condiments |         0 |     3,921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Sugar/Sugar Product.. |         0 |     3,921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           Vegetables |         0 |     3,920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>----------------------+-----------+----------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 xml:space="preserve">                Total |         1 |    39,209 </w:t>
      </w: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15B64" w:rsidRP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15B64" w:rsidRDefault="00A15B64" w:rsidP="00A15B6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5B64">
        <w:rPr>
          <w:rFonts w:ascii="Courier New" w:hAnsi="Courier New" w:cs="Courier New"/>
          <w:sz w:val="16"/>
          <w:szCs w:val="16"/>
        </w:rPr>
        <w:t>.</w:t>
      </w:r>
    </w:p>
    <w:p w:rsidR="00DF5DDC" w:rsidRDefault="00DF5DDC">
      <w:pPr>
        <w:rPr>
          <w:rFonts w:ascii="Courier New" w:hAnsi="Courier New" w:cs="Courier New"/>
          <w:sz w:val="16"/>
          <w:szCs w:val="16"/>
        </w:rPr>
        <w:sectPr w:rsidR="00DF5DDC" w:rsidSect="00A15B6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lastRenderedPageBreak/>
        <w:t xml:space="preserve">. tab </w:t>
      </w:r>
      <w:proofErr w:type="spellStart"/>
      <w:r w:rsidRPr="00DF5DDC">
        <w:rPr>
          <w:rFonts w:ascii="Courier New" w:hAnsi="Courier New" w:cs="Courier New"/>
          <w:sz w:val="11"/>
          <w:szCs w:val="11"/>
        </w:rPr>
        <w:t>itemcode</w:t>
      </w:r>
      <w:proofErr w:type="spellEnd"/>
      <w:r w:rsidRPr="00DF5DDC">
        <w:rPr>
          <w:rFonts w:ascii="Courier New" w:hAnsi="Courier New" w:cs="Courier New"/>
          <w:sz w:val="11"/>
          <w:szCs w:val="11"/>
        </w:rPr>
        <w:t xml:space="preserve"> hh_k01_2, </w:t>
      </w:r>
      <w:proofErr w:type="spellStart"/>
      <w:r w:rsidRPr="00DF5DDC">
        <w:rPr>
          <w:rFonts w:ascii="Courier New" w:hAnsi="Courier New" w:cs="Courier New"/>
          <w:sz w:val="11"/>
          <w:szCs w:val="11"/>
        </w:rPr>
        <w:t>nolabel</w:t>
      </w:r>
      <w:proofErr w:type="spellEnd"/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  |   Within the past 7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  | days, did the members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  | of this household </w:t>
      </w:r>
      <w:proofErr w:type="spellStart"/>
      <w:r w:rsidRPr="00DF5DDC">
        <w:rPr>
          <w:rFonts w:ascii="Courier New" w:hAnsi="Courier New" w:cs="Courier New"/>
          <w:sz w:val="11"/>
          <w:szCs w:val="11"/>
        </w:rPr>
        <w:t>ea</w:t>
      </w:r>
      <w:proofErr w:type="spellEnd"/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>Item codes |         1          2 |     Total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>-----------+----------------------+----------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101 |       141      3,782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102 |     2,469      1,454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103 |       537      3,386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104 |       788      3,135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105 |     2,954        969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106 |       122      3,801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107 |       381      3,542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108 |       162      3,761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109 |     1,037      2,886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110 |     1,449      2,474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111 |       240      3,683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112 |       150      3,773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201 |     1,325      2,598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202 |       738      3,185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203 |       891      3,032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204 |       268      3,655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205 |     1,143      2,780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206 |     1,156      2,767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207 |        90      3,833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301 |     2,960        963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302 |       218      3,705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303 |       318      3,605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401 |     2,922      1,001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501 |       862      3,061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502 |     1,291      2,632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503 |       115      3,808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504 |         7      3,916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601 |     3,417        506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602 |     3,026        897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603 |       427      3,496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701 |       928      2,995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702 |       894      3,029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703 |     1,191      2,732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704 |       516      3,407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801 |       398      3,525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802 |     1,450      2,473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803 |       237      3,686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804 |       665      3,258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805 |        43      3,880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806 |        38      3,885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807 |       651      3,272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808 |     1,841      2,082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809 |     1,275      2,648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810 |         3      3,920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901 |     1,049      2,874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902 |       350      3,573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903 |        40      3,883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1001 |     3,112        811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1002 |       181      3,742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1003 |     3,773        150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1004 |       399      3,524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1101 |     2,541      1,382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1102 |        74      3,849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1103 |        21      3,902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1104 |       800      3,123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1105 |         6      3,917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1106 |       100      3,823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1107 |       276      3,647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1108 |         9      3,914 |     3,923 </w:t>
      </w:r>
    </w:p>
    <w:p w:rsidR="00A15B64" w:rsidRPr="00DF5DDC" w:rsidRDefault="00A15B64" w:rsidP="00A15B64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>-----------+----------------------+----------</w:t>
      </w:r>
    </w:p>
    <w:p w:rsidR="00DF5DDC" w:rsidRPr="00DF5DDC" w:rsidRDefault="00A15B64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Total |    54,465    176,992 |   231,457</w:t>
      </w:r>
      <w:r w:rsidR="00DF5DDC">
        <w:rPr>
          <w:rFonts w:ascii="Courier New" w:hAnsi="Courier New" w:cs="Courier New"/>
          <w:sz w:val="11"/>
          <w:szCs w:val="11"/>
        </w:rPr>
        <w:br w:type="column"/>
      </w:r>
      <w:r w:rsidR="00DF5DDC" w:rsidRPr="00DF5DDC">
        <w:rPr>
          <w:rFonts w:ascii="Courier New" w:hAnsi="Courier New" w:cs="Courier New"/>
          <w:sz w:val="11"/>
          <w:szCs w:val="11"/>
        </w:rPr>
        <w:lastRenderedPageBreak/>
        <w:t xml:space="preserve">. tab </w:t>
      </w:r>
      <w:proofErr w:type="spellStart"/>
      <w:r w:rsidR="00DF5DDC" w:rsidRPr="00DF5DDC">
        <w:rPr>
          <w:rFonts w:ascii="Courier New" w:hAnsi="Courier New" w:cs="Courier New"/>
          <w:sz w:val="11"/>
          <w:szCs w:val="11"/>
        </w:rPr>
        <w:t>itemcode</w:t>
      </w:r>
      <w:proofErr w:type="spellEnd"/>
      <w:r w:rsidR="00DF5DDC" w:rsidRPr="00DF5DDC">
        <w:rPr>
          <w:rFonts w:ascii="Courier New" w:hAnsi="Courier New" w:cs="Courier New"/>
          <w:sz w:val="11"/>
          <w:szCs w:val="11"/>
        </w:rPr>
        <w:t xml:space="preserve"> hh_k01_2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             |   Within the past 7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             | days, did the members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             | of this household </w:t>
      </w:r>
      <w:proofErr w:type="spellStart"/>
      <w:r w:rsidRPr="00DF5DDC">
        <w:rPr>
          <w:rFonts w:ascii="Courier New" w:hAnsi="Courier New" w:cs="Courier New"/>
          <w:sz w:val="11"/>
          <w:szCs w:val="11"/>
        </w:rPr>
        <w:t>ea</w:t>
      </w:r>
      <w:proofErr w:type="spellEnd"/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  Item codes |       Yes         No |     Total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>----------------------+----------------------+----------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Rice (paddy) |       141      3,782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Rice (husked) |     2,469      1,454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Maize (green, cob) |       537      3,386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Maize (grain) |       788      3,135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Maize (flour) |     2,954        969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Millet and sorghum (g |       122      3,801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Millet and sorghum (f |       381      3,542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Wheat, barley grain a |       162      3,761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       Bread |     1,037      2,886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Buns, cakes and </w:t>
      </w:r>
      <w:proofErr w:type="spellStart"/>
      <w:r w:rsidRPr="00DF5DDC">
        <w:rPr>
          <w:rFonts w:ascii="Courier New" w:hAnsi="Courier New" w:cs="Courier New"/>
          <w:sz w:val="11"/>
          <w:szCs w:val="11"/>
        </w:rPr>
        <w:t>biscu</w:t>
      </w:r>
      <w:proofErr w:type="spellEnd"/>
      <w:r w:rsidRPr="00DF5DDC">
        <w:rPr>
          <w:rFonts w:ascii="Courier New" w:hAnsi="Courier New" w:cs="Courier New"/>
          <w:sz w:val="11"/>
          <w:szCs w:val="11"/>
        </w:rPr>
        <w:t xml:space="preserve"> |     1,449      2,474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Macaroni, spaghetti |       240      3,683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Other cereal products |       150      3,773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Cassava fresh |     1,325      2,598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Cassava dry/flour |       738      3,185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Sweet potatoes |       891      3,032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Yams/</w:t>
      </w:r>
      <w:proofErr w:type="spellStart"/>
      <w:r w:rsidRPr="00DF5DDC">
        <w:rPr>
          <w:rFonts w:ascii="Courier New" w:hAnsi="Courier New" w:cs="Courier New"/>
          <w:sz w:val="11"/>
          <w:szCs w:val="11"/>
        </w:rPr>
        <w:t>cocoyams</w:t>
      </w:r>
      <w:proofErr w:type="spellEnd"/>
      <w:r w:rsidRPr="00DF5DDC">
        <w:rPr>
          <w:rFonts w:ascii="Courier New" w:hAnsi="Courier New" w:cs="Courier New"/>
          <w:sz w:val="11"/>
          <w:szCs w:val="11"/>
        </w:rPr>
        <w:t xml:space="preserve"> |       268      3,655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Irish potatoes |     1,143      2,780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Cooking bananas, plan |     1,156      2,767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Other starches |        90      3,833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       Sugar |     2,960        963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      Sweets |       218      3,705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Honey, syrups, jams,  |       318      3,605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Peas, beans, lentils  |     2,922      1,001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Groundnuts in shell/s |       862      3,061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>Coconuts (mature/</w:t>
      </w:r>
      <w:proofErr w:type="spellStart"/>
      <w:r w:rsidRPr="00DF5DDC">
        <w:rPr>
          <w:rFonts w:ascii="Courier New" w:hAnsi="Courier New" w:cs="Courier New"/>
          <w:sz w:val="11"/>
          <w:szCs w:val="11"/>
        </w:rPr>
        <w:t>imma</w:t>
      </w:r>
      <w:proofErr w:type="spellEnd"/>
      <w:r w:rsidRPr="00DF5DDC">
        <w:rPr>
          <w:rFonts w:ascii="Courier New" w:hAnsi="Courier New" w:cs="Courier New"/>
          <w:sz w:val="11"/>
          <w:szCs w:val="11"/>
        </w:rPr>
        <w:t xml:space="preserve"> |     1,291      2,632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Cashew, almonds and o |       115      3,808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Seeds and products </w:t>
      </w:r>
      <w:proofErr w:type="spellStart"/>
      <w:r w:rsidRPr="00DF5DDC">
        <w:rPr>
          <w:rFonts w:ascii="Courier New" w:hAnsi="Courier New" w:cs="Courier New"/>
          <w:sz w:val="11"/>
          <w:szCs w:val="11"/>
        </w:rPr>
        <w:t>fr</w:t>
      </w:r>
      <w:proofErr w:type="spellEnd"/>
      <w:r w:rsidRPr="00DF5DDC">
        <w:rPr>
          <w:rFonts w:ascii="Courier New" w:hAnsi="Courier New" w:cs="Courier New"/>
          <w:sz w:val="11"/>
          <w:szCs w:val="11"/>
        </w:rPr>
        <w:t xml:space="preserve"> |         7      3,916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Onions, tomatoes, car |     3,417        506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Spinach, cabbage and  |     3,026        897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Canned, dried and </w:t>
      </w:r>
      <w:proofErr w:type="spellStart"/>
      <w:r w:rsidRPr="00DF5DDC">
        <w:rPr>
          <w:rFonts w:ascii="Courier New" w:hAnsi="Courier New" w:cs="Courier New"/>
          <w:sz w:val="11"/>
          <w:szCs w:val="11"/>
        </w:rPr>
        <w:t>wil</w:t>
      </w:r>
      <w:proofErr w:type="spellEnd"/>
      <w:r w:rsidRPr="00DF5DDC">
        <w:rPr>
          <w:rFonts w:ascii="Courier New" w:hAnsi="Courier New" w:cs="Courier New"/>
          <w:sz w:val="11"/>
          <w:szCs w:val="11"/>
        </w:rPr>
        <w:t xml:space="preserve"> |       427      3,496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Ripe bananas |       928      2,995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Citrus fruits (orange |       894      3,029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Mangoes, avocadoes an |     1,191      2,732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   Sugarcane |       516      3,407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   Goat meat |       398      3,525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Beef including minced |     1,450      2,473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Pork including </w:t>
      </w:r>
      <w:proofErr w:type="spellStart"/>
      <w:r w:rsidRPr="00DF5DDC">
        <w:rPr>
          <w:rFonts w:ascii="Courier New" w:hAnsi="Courier New" w:cs="Courier New"/>
          <w:sz w:val="11"/>
          <w:szCs w:val="11"/>
        </w:rPr>
        <w:t>sausag</w:t>
      </w:r>
      <w:proofErr w:type="spellEnd"/>
      <w:r w:rsidRPr="00DF5DDC">
        <w:rPr>
          <w:rFonts w:ascii="Courier New" w:hAnsi="Courier New" w:cs="Courier New"/>
          <w:sz w:val="11"/>
          <w:szCs w:val="11"/>
        </w:rPr>
        <w:t xml:space="preserve"> |       237      3,686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Chicken and other </w:t>
      </w:r>
      <w:proofErr w:type="spellStart"/>
      <w:r w:rsidRPr="00DF5DDC">
        <w:rPr>
          <w:rFonts w:ascii="Courier New" w:hAnsi="Courier New" w:cs="Courier New"/>
          <w:sz w:val="11"/>
          <w:szCs w:val="11"/>
        </w:rPr>
        <w:t>pou</w:t>
      </w:r>
      <w:proofErr w:type="spellEnd"/>
      <w:r w:rsidRPr="00DF5DDC">
        <w:rPr>
          <w:rFonts w:ascii="Courier New" w:hAnsi="Courier New" w:cs="Courier New"/>
          <w:sz w:val="11"/>
          <w:szCs w:val="11"/>
        </w:rPr>
        <w:t xml:space="preserve"> |       665      3,258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Wild birds and insect |        43      3,880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Other domestic/wild m |        38      3,885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        Eggs |       651      3,272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Fresh fish and </w:t>
      </w:r>
      <w:proofErr w:type="spellStart"/>
      <w:r w:rsidRPr="00DF5DDC">
        <w:rPr>
          <w:rFonts w:ascii="Courier New" w:hAnsi="Courier New" w:cs="Courier New"/>
          <w:sz w:val="11"/>
          <w:szCs w:val="11"/>
        </w:rPr>
        <w:t>seafoo</w:t>
      </w:r>
      <w:proofErr w:type="spellEnd"/>
      <w:r w:rsidRPr="00DF5DDC">
        <w:rPr>
          <w:rFonts w:ascii="Courier New" w:hAnsi="Courier New" w:cs="Courier New"/>
          <w:sz w:val="11"/>
          <w:szCs w:val="11"/>
        </w:rPr>
        <w:t xml:space="preserve"> |     1,841      2,082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Dried/salted/canned f |     1,275      2,648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Package fish |         3      3,920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  Fresh milk |     1,049      2,874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Milk products (like c |       350      3,573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Canned milk/milk </w:t>
      </w:r>
      <w:proofErr w:type="spellStart"/>
      <w:r w:rsidRPr="00DF5DDC">
        <w:rPr>
          <w:rFonts w:ascii="Courier New" w:hAnsi="Courier New" w:cs="Courier New"/>
          <w:sz w:val="11"/>
          <w:szCs w:val="11"/>
        </w:rPr>
        <w:t>powd</w:t>
      </w:r>
      <w:proofErr w:type="spellEnd"/>
      <w:r w:rsidRPr="00DF5DDC">
        <w:rPr>
          <w:rFonts w:ascii="Courier New" w:hAnsi="Courier New" w:cs="Courier New"/>
          <w:sz w:val="11"/>
          <w:szCs w:val="11"/>
        </w:rPr>
        <w:t xml:space="preserve"> |        40      3,883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 Cooking oil |     3,112        811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Butter, margarine, </w:t>
      </w:r>
      <w:proofErr w:type="spellStart"/>
      <w:r w:rsidRPr="00DF5DDC">
        <w:rPr>
          <w:rFonts w:ascii="Courier New" w:hAnsi="Courier New" w:cs="Courier New"/>
          <w:sz w:val="11"/>
          <w:szCs w:val="11"/>
        </w:rPr>
        <w:t>gh</w:t>
      </w:r>
      <w:proofErr w:type="spellEnd"/>
      <w:r w:rsidRPr="00DF5DDC">
        <w:rPr>
          <w:rFonts w:ascii="Courier New" w:hAnsi="Courier New" w:cs="Courier New"/>
          <w:sz w:val="11"/>
          <w:szCs w:val="11"/>
        </w:rPr>
        <w:t xml:space="preserve"> |       181      3,742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        Salt |     3,773        150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Other spices |       399      3,524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     Tea dry |     2,541      1,382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Coffee and cocoa |        74      3,849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Other raw materials f |        21      3,902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Bottled/canned soft d |       800      3,123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Prepared tea, coffee |         6      3,917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Bottled beer |       100      3,823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 Local brews |       276      3,647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Wine and spirits |         9      3,914 |     3,923 </w:t>
      </w:r>
    </w:p>
    <w:p w:rsidR="00DF5DDC" w:rsidRPr="00DF5DDC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>----------------------+----------------------+----------</w:t>
      </w:r>
    </w:p>
    <w:p w:rsidR="00C47562" w:rsidRDefault="00DF5DDC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DF5DDC">
        <w:rPr>
          <w:rFonts w:ascii="Courier New" w:hAnsi="Courier New" w:cs="Courier New"/>
          <w:sz w:val="11"/>
          <w:szCs w:val="11"/>
        </w:rPr>
        <w:t xml:space="preserve">                Total |    54,465    176,992 |   231,457</w:t>
      </w:r>
    </w:p>
    <w:p w:rsidR="00C47562" w:rsidRDefault="00C47562">
      <w:pPr>
        <w:rPr>
          <w:rFonts w:ascii="Courier New" w:hAnsi="Courier New" w:cs="Courier New"/>
          <w:sz w:val="11"/>
          <w:szCs w:val="11"/>
        </w:rPr>
      </w:pPr>
      <w:r>
        <w:rPr>
          <w:rFonts w:ascii="Courier New" w:hAnsi="Courier New" w:cs="Courier New"/>
          <w:sz w:val="11"/>
          <w:szCs w:val="11"/>
        </w:rPr>
        <w:br w:type="page"/>
      </w:r>
    </w:p>
    <w:p w:rsidR="00A15B64" w:rsidRDefault="00A15B64" w:rsidP="00DF5DDC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. tab1 hh_i02_1-hh_i10_3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-&gt; tabulation of hh_i02_1 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2A Rely on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less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preferred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foods? |      Freq.     Percent        Cum.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0 |      2,806       71.56       71.56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1 |        125        3.19       74.75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2 |        307        7.83       82.58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3 |        325        8.29       90.87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4 |        110        2.81       93.68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5 |         47        1.20       94.87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6 |         23        0.59       95.46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7 |        178        4.54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Total |      3,921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-&gt; tabulation of hh_i02_2 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2B Limit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the variety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of foods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eaten? |      Freq.     Percent        Cum.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0 |      3,244       82.71       82.71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1 |         87        2.22       84.93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2 |        204        5.20       90.13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3 |        160        4.08       94.21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4 |         88        2.24       96.46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5 |         19        0.48       96.94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6 |         12        0.31       97.25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7 |        108        2.75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Total |      3,922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-&gt; tabulation of hh_i02_3 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2C Limit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portion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size at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meal-times? |      Freq.     Percent        Cum.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0 |      3,366       85.82       85.82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1 |         96        2.45       88.27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2 |        186        4.74       93.01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3 |        131        3.34       96.35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4 |         51        1.30       97.65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5 |         17        0.43       98.09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6 |         11        0.28       98.37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7 |         64        1.63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Total |      3,922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-&gt; tabulation of hh_i02_4 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2D Reduce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number of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meals eaten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in a day? |      Freq.     Percent        Cum.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0 |      3,088       78.74       78.74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1 |        108        2.75       81.49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2 |        197        5.02       86.51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3 |        161        4.11       90.62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4 |         97        2.47       93.09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5 |         37        0.94       94.03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6 |          8        0.20       94.24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7 |        226        5.76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lastRenderedPageBreak/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Total |      3,922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-&gt; tabulation of hh_i02_5 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2E Restrict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consumption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by adults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for small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children to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eat? |      Freq.     Percent        Cum.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0 |      3,674       93.68       93.68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1 |         59        1.50       95.18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2 |         75        1.91       97.09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3 |         53        1.35       98.44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4 |         18        0.46       98.90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5 |          5        0.13       99.03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6 |          7        0.18       99.21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7 |         31        0.79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Total |      3,922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-&gt; tabulation of hh_i02_6 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2F Borrow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food, or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rely on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help from a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friend or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relative? |      Freq.     Percent        Cum.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0 |      3,545       90.39       90.39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1 |        107        2.73       93.12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2 |        121        3.09       96.20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3 |         61        1.56       97.76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4 |         31        0.79       98.55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5 |         10        0.25       98.80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6 |          3        0.08       98.88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7 |         44        1.12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Total |      3,922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-&gt; tabulation of hh_i02_7 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2G Have no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food of any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kind in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your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house-hold? |      Freq.     Percent        Cum.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0 |      3,659       93.29       93.29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1 |         92        2.35       95.64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2 |         78        1.99       97.63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3 |         51        1.30       98.93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4 |         12        0.31       99.24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5 |          5        0.13       99.36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6 |          2        0.05       99.41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7 |         23        0.59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Total |      3,922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-&gt; tabulation of hh_i02_8 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2H Go a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whole day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and night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without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eating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anything? |      Freq.     Percent        Cum.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0 |      3,802       96.94       96.94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lastRenderedPageBreak/>
        <w:t xml:space="preserve">          1 |         60        1.53       98.47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2 |         37        0.94       99.41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3 |         17        0.43       99.85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4 |          2        0.05       99.90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7 |          4        0.10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Total |      3,922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-&gt; tabulation of hh_i03_1 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How many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meals,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including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breakfast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are taken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per day in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you |      Freq.     Percent        Cum.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0 |         10        0.25        0.25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1 |         47        1.20        1.45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2 |      1,260       32.13       33.58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3 |      2,596       66.19       99.77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4 |          7        0.18       99.95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5 |          2        0.05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Total |      3,922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-&gt; tabulation of hh_i03_2 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How many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meals,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including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breakfast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are taken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per day in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you |      Freq.     Percent        Cum.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0 |        266       12.09       12.09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1 |         41        1.86       13.95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2 |        270       12.27       26.23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3 |      1,135       51.59       77.82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4 |        294       13.36       91.18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5 |         90        4.09       95.27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6 |         38        1.73       97.00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7 |         33        1.50       98.50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8 |         17        0.77       99.27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9 |         16        0.73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Total |      2,200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-&gt; tabulation of hh_i04 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What did your children below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5 years old (0-4 years) have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         </w:t>
      </w:r>
      <w:proofErr w:type="spellStart"/>
      <w:r w:rsidRPr="00C47562">
        <w:rPr>
          <w:rFonts w:ascii="Courier New" w:hAnsi="Courier New" w:cs="Courier New"/>
          <w:sz w:val="11"/>
          <w:szCs w:val="11"/>
        </w:rPr>
        <w:t>fo</w:t>
      </w:r>
      <w:proofErr w:type="spellEnd"/>
      <w:r w:rsidRPr="00C47562">
        <w:rPr>
          <w:rFonts w:ascii="Courier New" w:hAnsi="Courier New" w:cs="Courier New"/>
          <w:sz w:val="11"/>
          <w:szCs w:val="11"/>
        </w:rPr>
        <w:t xml:space="preserve"> |      Freq.     Percent        Cum.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------------------------------+-----------------------------------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No children under age 5 |      1,923       49.07       49.07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Tea/drink with sugar |        222        5.66       54.73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Milk/milk tea with sugar |         59        1.51       56.24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Solid food only |        183        4.67       60.91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Tea/drink with solid food |        474       12.09       73.00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Porridge with Groundnut flour |         80        2.04       75.04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Porridge with solid food |        124        3.16       78.21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Porridge with sugar |        352        8.98       87.19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Porridge with milk |         76        1.94       89.13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Porridge without sugar |        204        5.21       94.34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 Breastmilk |        121        3.09       97.42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    Nothing |         72        1.84       99.26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Other (Specify) |         29        0.74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------------------------------+-----------------------------------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      Total |      3,919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lastRenderedPageBreak/>
        <w:t xml:space="preserve">-&gt; tabulation of hh_i05 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What did your children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between 5 to 13 years old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have for </w:t>
      </w:r>
      <w:proofErr w:type="spellStart"/>
      <w:r w:rsidRPr="00C47562">
        <w:rPr>
          <w:rFonts w:ascii="Courier New" w:hAnsi="Courier New" w:cs="Courier New"/>
          <w:sz w:val="11"/>
          <w:szCs w:val="11"/>
        </w:rPr>
        <w:t>br</w:t>
      </w:r>
      <w:proofErr w:type="spellEnd"/>
      <w:r w:rsidRPr="00C47562">
        <w:rPr>
          <w:rFonts w:ascii="Courier New" w:hAnsi="Courier New" w:cs="Courier New"/>
          <w:sz w:val="11"/>
          <w:szCs w:val="11"/>
        </w:rPr>
        <w:t xml:space="preserve"> |      Freq.     Percent        Cum.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------------------------------+-----------------------------------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No children between 5 and 13 |      1,630       41.57       41.57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Tea/drink with sugar |        366        9.33       50.91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Milk/milk tea with sugar |         55        1.40       52.31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Solid food only |        335        8.54       60.85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Tea/drink with solid food |        769       19.61       80.46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Porridge with Groundnut flour |         21        0.54       81.00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Porridge with solid food |        113        2.88       83.88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Porridge with sugar |        176        4.49       88.37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Porridge with milk |         41        1.05       89.42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Porridge without sugar |        154        3.93       93.34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 Breastmilk |          2        0.05       93.39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    Nothing |        234        5.97       99.36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Other (Specify) |         25        0.64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------------------------------+-----------------------------------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      Total |      3,921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-&gt; tabulation of hh_i06 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Do all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household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members eat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roughly the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same diet? |      Freq.     Percent        Cum.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Yes |      3,809       97.12       97.12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No |        113        2.88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Total |      3,922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-&gt; tabulation of hh_i07_1 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Who in the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household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usually eats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a more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diverse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variety of  |      Freq.     Percent        Cum.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More diverse |         61       59.22       59.22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Less diverse |         42       40.78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Total |        103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-&gt; tabulation of hh_i07_2 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Who in the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household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usually eats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a more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diverse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variety of  |      Freq.     Percent        Cum.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More diverse |         67       62.04       62.04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Less diverse |         41       37.96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Total |        108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-&gt; tabulation of hh_i07_3 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Who in the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household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usually eats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a more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diverse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variety of  |      Freq.     Percent        Cum.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lastRenderedPageBreak/>
        <w:t>More diverse |         60       60.00       60.00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Less diverse |         40       40.00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Total |        100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-&gt; tabulation of hh_i08 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In the last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12 months,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have you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been faced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with a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situation  |      Freq.     Percent        Cum.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Yes |        721       18.37       18.37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No |      3,203       81.63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Total |      3,924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-&gt; tabulation of hh_i10_1 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What was the cause of this situation?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                  1ST |      Freq.     Percent        Cum.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----------------------------------------+-----------------------------------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Inadequate household stocks due to </w:t>
      </w:r>
      <w:proofErr w:type="spellStart"/>
      <w:r w:rsidRPr="00C47562">
        <w:rPr>
          <w:rFonts w:ascii="Courier New" w:hAnsi="Courier New" w:cs="Courier New"/>
          <w:sz w:val="11"/>
          <w:szCs w:val="11"/>
        </w:rPr>
        <w:t>drou</w:t>
      </w:r>
      <w:proofErr w:type="spellEnd"/>
      <w:r w:rsidRPr="00C47562">
        <w:rPr>
          <w:rFonts w:ascii="Courier New" w:hAnsi="Courier New" w:cs="Courier New"/>
          <w:sz w:val="11"/>
          <w:szCs w:val="11"/>
        </w:rPr>
        <w:t xml:space="preserve"> |        651       43.08       43.08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Inadequate household food stocks due to |         41        2.71       45.80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Inadequate household food stocks due to |         93        6.15       51.95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Inadequate household food stocks due to |        127        8.41       60.36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Food in the market was very expensive |        172       11.38       71.74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Unable to reach the market due to high  |          3        0.20       71.94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No food in the market |          3        0.20       72.14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Floods/water logging/hailstorm |          9        0.60       72.73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             No money |        229       15.16       87.89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      Other (specify) |        183       12.11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----------------------------------------+-----------------------------------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                Total |      1,511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-&gt; tabulation of hh_i10_2 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What was the cause of this situation?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                  2ND |      Freq.     Percent        Cum.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----------------------------------------+-----------------------------------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Inadequate household stocks due to </w:t>
      </w:r>
      <w:proofErr w:type="spellStart"/>
      <w:r w:rsidRPr="00C47562">
        <w:rPr>
          <w:rFonts w:ascii="Courier New" w:hAnsi="Courier New" w:cs="Courier New"/>
          <w:sz w:val="11"/>
          <w:szCs w:val="11"/>
        </w:rPr>
        <w:t>drou</w:t>
      </w:r>
      <w:proofErr w:type="spellEnd"/>
      <w:r w:rsidRPr="00C47562">
        <w:rPr>
          <w:rFonts w:ascii="Courier New" w:hAnsi="Courier New" w:cs="Courier New"/>
          <w:sz w:val="11"/>
          <w:szCs w:val="11"/>
        </w:rPr>
        <w:t xml:space="preserve"> |         23        6.93        6.93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Inadequate household food stocks due to |         37       11.14       18.07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Inadequate household food stocks due to |         33        9.94       28.01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Inadequate household food stocks due to |         62       18.67       46.69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Food in the market was very expensive |         63       18.98       65.66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Unable to reach the market due to high  |          5        1.51       67.17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No food in the market |          7        2.11       69.28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Floods/water logging/hailstorm |          4        1.20       70.48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             No money |         58       17.47       87.95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      Other (specify) |         40       12.05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----------------------------------------+-----------------------------------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                Total |        332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-&gt; tabulation of hh_i10_3 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What was the cause of this situation? |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                  3RD |      Freq.     Percent        Cum.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----------------------------------------+-----------------------------------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Inadequate household stocks due to </w:t>
      </w:r>
      <w:proofErr w:type="spellStart"/>
      <w:r w:rsidRPr="00C47562">
        <w:rPr>
          <w:rFonts w:ascii="Courier New" w:hAnsi="Courier New" w:cs="Courier New"/>
          <w:sz w:val="11"/>
          <w:szCs w:val="11"/>
        </w:rPr>
        <w:t>drou</w:t>
      </w:r>
      <w:proofErr w:type="spellEnd"/>
      <w:r w:rsidRPr="00C47562">
        <w:rPr>
          <w:rFonts w:ascii="Courier New" w:hAnsi="Courier New" w:cs="Courier New"/>
          <w:sz w:val="11"/>
          <w:szCs w:val="11"/>
        </w:rPr>
        <w:t xml:space="preserve"> |          5        8.93        8.93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Inadequate household food stocks due to |          7       12.50       21.43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Inadequate household food stocks due to |          5        8.93       30.36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Food in the market was very expensive |         18       32.14       62.50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Unable to reach the market due to high  |          1        1.79       64.29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No food in the market |          1        1.79       66.07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Floods/water logging/hailstorm |          1        1.79       67.86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             No money |         11       19.64       87.50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      Other (specify) |          7       12.50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----------------------------------------+-----------------------------------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                                Total |         56      100.00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lastRenderedPageBreak/>
        <w:t>.</w:t>
      </w:r>
      <w:r w:rsidRPr="00C47562">
        <w:t xml:space="preserve"> </w:t>
      </w:r>
      <w:r w:rsidRPr="00C47562">
        <w:rPr>
          <w:rFonts w:ascii="Courier New" w:hAnsi="Courier New" w:cs="Courier New"/>
          <w:sz w:val="11"/>
          <w:szCs w:val="11"/>
        </w:rPr>
        <w:t># Compute CSI based on http://documents.wfp.org/stellent/groups/public/documents/manual_guide_proced/wfp211058.pdf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># WFP report, page 13</w:t>
      </w:r>
    </w:p>
    <w:p w:rsid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CSI2010$CSI &lt;-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CSI2010$hh_i02_1*1 +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CSI2010$hh_i02_2*1 +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CSI2010$hh_i02_3*1 +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CSI2010$hh_i02_4*1 +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CSI2010$hh_i02_5*3 +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CSI2010$hh_i02_6*2 + </w:t>
      </w:r>
    </w:p>
    <w:p w:rsidR="00C47562" w:rsidRP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CSI2010$hh_i02_7*0 + </w:t>
      </w:r>
    </w:p>
    <w:p w:rsid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 w:rsidRPr="00C47562">
        <w:rPr>
          <w:rFonts w:ascii="Courier New" w:hAnsi="Courier New" w:cs="Courier New"/>
          <w:sz w:val="11"/>
          <w:szCs w:val="11"/>
        </w:rPr>
        <w:t xml:space="preserve">  CSI2010$hh_i02_8*4</w:t>
      </w:r>
    </w:p>
    <w:p w:rsid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</w:p>
    <w:p w:rsid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>
        <w:rPr>
          <w:rFonts w:ascii="Courier New" w:hAnsi="Courier New" w:cs="Courier New"/>
          <w:sz w:val="11"/>
          <w:szCs w:val="11"/>
        </w:rPr>
        <w:t>A 1</w:t>
      </w:r>
    </w:p>
    <w:p w:rsid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>
        <w:rPr>
          <w:rFonts w:ascii="Courier New" w:hAnsi="Courier New" w:cs="Courier New"/>
          <w:sz w:val="11"/>
          <w:szCs w:val="11"/>
        </w:rPr>
        <w:t>B 1</w:t>
      </w:r>
    </w:p>
    <w:p w:rsid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>
        <w:rPr>
          <w:rFonts w:ascii="Courier New" w:hAnsi="Courier New" w:cs="Courier New"/>
          <w:sz w:val="11"/>
          <w:szCs w:val="11"/>
        </w:rPr>
        <w:t>C 1</w:t>
      </w:r>
    </w:p>
    <w:p w:rsid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>
        <w:rPr>
          <w:rFonts w:ascii="Courier New" w:hAnsi="Courier New" w:cs="Courier New"/>
          <w:sz w:val="11"/>
          <w:szCs w:val="11"/>
        </w:rPr>
        <w:t>D 1</w:t>
      </w:r>
    </w:p>
    <w:p w:rsid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>
        <w:rPr>
          <w:rFonts w:ascii="Courier New" w:hAnsi="Courier New" w:cs="Courier New"/>
          <w:sz w:val="11"/>
          <w:szCs w:val="11"/>
        </w:rPr>
        <w:t>E 3</w:t>
      </w:r>
    </w:p>
    <w:p w:rsid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>
        <w:rPr>
          <w:rFonts w:ascii="Courier New" w:hAnsi="Courier New" w:cs="Courier New"/>
          <w:sz w:val="11"/>
          <w:szCs w:val="11"/>
        </w:rPr>
        <w:t>F 2</w:t>
      </w:r>
    </w:p>
    <w:p w:rsidR="00C47562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>
        <w:rPr>
          <w:rFonts w:ascii="Courier New" w:hAnsi="Courier New" w:cs="Courier New"/>
          <w:sz w:val="11"/>
          <w:szCs w:val="11"/>
        </w:rPr>
        <w:t>G 0</w:t>
      </w:r>
    </w:p>
    <w:p w:rsidR="00C47562" w:rsidRPr="00DF5DDC" w:rsidRDefault="00C47562" w:rsidP="00C47562">
      <w:pPr>
        <w:spacing w:after="0" w:line="240" w:lineRule="auto"/>
        <w:rPr>
          <w:rFonts w:ascii="Courier New" w:hAnsi="Courier New" w:cs="Courier New"/>
          <w:sz w:val="11"/>
          <w:szCs w:val="11"/>
        </w:rPr>
      </w:pPr>
      <w:r>
        <w:rPr>
          <w:rFonts w:ascii="Courier New" w:hAnsi="Courier New" w:cs="Courier New"/>
          <w:sz w:val="11"/>
          <w:szCs w:val="11"/>
        </w:rPr>
        <w:t>H 4</w:t>
      </w:r>
      <w:bookmarkStart w:id="0" w:name="_GoBack"/>
      <w:bookmarkEnd w:id="0"/>
    </w:p>
    <w:sectPr w:rsidR="00C47562" w:rsidRPr="00DF5DDC" w:rsidSect="00DF5DDC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B64"/>
    <w:rsid w:val="0014703B"/>
    <w:rsid w:val="00296560"/>
    <w:rsid w:val="004E3562"/>
    <w:rsid w:val="00A15B64"/>
    <w:rsid w:val="00A90630"/>
    <w:rsid w:val="00C47562"/>
    <w:rsid w:val="00D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4038EE4F.dotm</Template>
  <TotalTime>32</TotalTime>
  <Pages>5</Pages>
  <Words>3602</Words>
  <Characters>20536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24090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Linderhof, Vincent</dc:creator>
  <cp:lastModifiedBy>Linderhof, Vincent</cp:lastModifiedBy>
  <cp:revision>1</cp:revision>
  <dcterms:created xsi:type="dcterms:W3CDTF">2016-08-31T15:47:00Z</dcterms:created>
  <dcterms:modified xsi:type="dcterms:W3CDTF">2016-08-31T16:48:00Z</dcterms:modified>
</cp:coreProperties>
</file>